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Grilledutableau"/>
        <w:tblpPr w:leftFromText="141" w:rightFromText="141" w:vertAnchor="text" w:tblpY="1"/>
        <w:tblOverlap w:val="never"/>
        <w:tblW w:w="4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0"/>
        <w:gridCol w:w="830"/>
        <w:gridCol w:w="376"/>
        <w:gridCol w:w="391"/>
        <w:gridCol w:w="3116"/>
      </w:tblGrid>
      <w:tr w:rsidR="00A84FA1" w:rsidRPr="00032154" w14:paraId="3E4FDABD" w14:textId="77777777" w:rsidTr="00506301">
        <w:trPr>
          <w:trHeight w:val="522"/>
        </w:trPr>
        <w:tc>
          <w:tcPr>
            <w:tcW w:w="4420" w:type="dxa"/>
            <w:vMerge w:val="restart"/>
          </w:tcPr>
          <w:p w14:paraId="03EBA8A6" w14:textId="613D83B3" w:rsidR="00CB1D3C" w:rsidRPr="00032154" w:rsidRDefault="00CF481B" w:rsidP="00506301">
            <w:pPr>
              <w:pStyle w:val="Titre"/>
              <w:rPr>
                <w:noProof/>
                <w:lang w:val="fr-FR"/>
              </w:rPr>
            </w:pPr>
            <w:bookmarkStart w:id="0" w:name="_Hlk43127028"/>
            <w:bookmarkStart w:id="1" w:name="_Hlk43127049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9BE80A0" wp14:editId="740D0EC0">
                  <wp:simplePos x="0" y="0"/>
                  <wp:positionH relativeFrom="column">
                    <wp:posOffset>1477002</wp:posOffset>
                  </wp:positionH>
                  <wp:positionV relativeFrom="paragraph">
                    <wp:posOffset>-346075</wp:posOffset>
                  </wp:positionV>
                  <wp:extent cx="1538102" cy="1681348"/>
                  <wp:effectExtent l="133350" t="76200" r="81280" b="12890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1" t="4712" r="15013" b="34028"/>
                          <a:stretch/>
                        </pic:blipFill>
                        <pic:spPr bwMode="auto">
                          <a:xfrm>
                            <a:off x="0" y="0"/>
                            <a:ext cx="1538102" cy="16813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5FAC">
              <w:rPr>
                <w:noProof/>
                <w:lang w:val="fr-FR"/>
              </w:rPr>
              <w:t>Zied</w:t>
            </w:r>
          </w:p>
          <w:p w14:paraId="02B18FB9" w14:textId="6468D95F" w:rsidR="00CB1D3C" w:rsidRPr="00032154" w:rsidRDefault="00315FAC" w:rsidP="00506301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RJEB</w:t>
            </w:r>
          </w:p>
        </w:tc>
        <w:tc>
          <w:tcPr>
            <w:tcW w:w="830" w:type="dxa"/>
          </w:tcPr>
          <w:p w14:paraId="70E34E26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5B39EC82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tcBorders>
              <w:bottom w:val="single" w:sz="4" w:space="0" w:color="3A8C95" w:themeColor="accent5" w:themeShade="80"/>
            </w:tcBorders>
          </w:tcPr>
          <w:p w14:paraId="58332CF0" w14:textId="4D6102C0" w:rsidR="00CB1D3C" w:rsidRPr="00032154" w:rsidRDefault="00315FAC" w:rsidP="00506301">
            <w:pPr>
              <w:pStyle w:val="Titre3"/>
              <w:outlineLvl w:val="2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Informatique</w:t>
            </w:r>
          </w:p>
        </w:tc>
      </w:tr>
      <w:tr w:rsidR="00A84FA1" w:rsidRPr="00032154" w14:paraId="0AA9BC5E" w14:textId="77777777" w:rsidTr="00506301">
        <w:trPr>
          <w:trHeight w:val="521"/>
        </w:trPr>
        <w:tc>
          <w:tcPr>
            <w:tcW w:w="4420" w:type="dxa"/>
            <w:vMerge/>
          </w:tcPr>
          <w:p w14:paraId="18875F8D" w14:textId="77777777" w:rsidR="00CB1D3C" w:rsidRPr="00032154" w:rsidRDefault="00CB1D3C" w:rsidP="00506301">
            <w:pPr>
              <w:pStyle w:val="Titre1"/>
              <w:ind w:left="-113"/>
              <w:outlineLvl w:val="0"/>
              <w:rPr>
                <w:noProof/>
                <w:lang w:val="fr-FR"/>
              </w:rPr>
            </w:pPr>
          </w:p>
        </w:tc>
        <w:tc>
          <w:tcPr>
            <w:tcW w:w="830" w:type="dxa"/>
          </w:tcPr>
          <w:p w14:paraId="1C69645D" w14:textId="0F71B196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123C09D9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245276F1" w14:textId="358E64EE" w:rsidR="00CB1D3C" w:rsidRPr="00032154" w:rsidRDefault="00315FAC" w:rsidP="00506301">
            <w:pPr>
              <w:pStyle w:val="Titre4"/>
              <w:outlineLvl w:val="3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Technicien informatique</w:t>
            </w:r>
          </w:p>
        </w:tc>
      </w:tr>
      <w:tr w:rsidR="00A84FA1" w:rsidRPr="00032154" w14:paraId="6DD8A7E7" w14:textId="77777777" w:rsidTr="00506301">
        <w:trPr>
          <w:trHeight w:val="1097"/>
        </w:trPr>
        <w:tc>
          <w:tcPr>
            <w:tcW w:w="4420" w:type="dxa"/>
            <w:vMerge/>
          </w:tcPr>
          <w:p w14:paraId="2CAC1A32" w14:textId="77777777" w:rsidR="00CB1D3C" w:rsidRPr="00032154" w:rsidRDefault="00CB1D3C" w:rsidP="00506301">
            <w:pPr>
              <w:pStyle w:val="Titre1"/>
              <w:ind w:left="-113"/>
              <w:outlineLvl w:val="0"/>
              <w:rPr>
                <w:noProof/>
                <w:lang w:val="fr-FR"/>
              </w:rPr>
            </w:pPr>
          </w:p>
        </w:tc>
        <w:tc>
          <w:tcPr>
            <w:tcW w:w="830" w:type="dxa"/>
          </w:tcPr>
          <w:p w14:paraId="6175C4E8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7E0FE2D3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tcBorders>
              <w:top w:val="single" w:sz="4" w:space="0" w:color="3A8C95" w:themeColor="accent5" w:themeShade="80"/>
            </w:tcBorders>
          </w:tcPr>
          <w:p w14:paraId="427DC418" w14:textId="7D02ECD4" w:rsidR="00CB1D3C" w:rsidRPr="00032154" w:rsidRDefault="00315FAC" w:rsidP="00506301">
            <w:pPr>
              <w:pStyle w:val="Titre5"/>
              <w:outlineLvl w:val="4"/>
              <w:rPr>
                <w:noProof/>
                <w:color w:val="FFFFFF" w:themeColor="background1"/>
                <w:lang w:val="fr-FR"/>
              </w:rPr>
            </w:pPr>
            <w:r>
              <w:rPr>
                <w:noProof/>
                <w:color w:val="FFFFFF" w:themeColor="background1"/>
                <w:lang w:val="fr-FR"/>
              </w:rPr>
              <w:t>Infographiste</w:t>
            </w:r>
          </w:p>
        </w:tc>
      </w:tr>
      <w:tr w:rsidR="00A84FA1" w:rsidRPr="00032154" w14:paraId="44A1DFC8" w14:textId="77777777" w:rsidTr="00506301">
        <w:trPr>
          <w:trHeight w:val="846"/>
        </w:trPr>
        <w:tc>
          <w:tcPr>
            <w:tcW w:w="4420" w:type="dxa"/>
            <w:vAlign w:val="center"/>
          </w:tcPr>
          <w:p w14:paraId="2BAE4B4B" w14:textId="41FEA645" w:rsidR="00CB1D3C" w:rsidRPr="00032154" w:rsidRDefault="00215274" w:rsidP="00506301">
            <w:pPr>
              <w:pStyle w:val="Titre1"/>
              <w:outlineLvl w:val="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1357266435"/>
                <w:placeholder>
                  <w:docPart w:val="E1ED0144BD0E4A349C42CB863E45047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PROFIL</w:t>
                </w:r>
              </w:sdtContent>
            </w:sdt>
          </w:p>
        </w:tc>
        <w:tc>
          <w:tcPr>
            <w:tcW w:w="830" w:type="dxa"/>
          </w:tcPr>
          <w:p w14:paraId="588B582F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74C2D80A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vAlign w:val="center"/>
          </w:tcPr>
          <w:p w14:paraId="71E6F715" w14:textId="3E2B0A72" w:rsidR="00CB1D3C" w:rsidRPr="00032154" w:rsidRDefault="00215274" w:rsidP="00506301">
            <w:pPr>
              <w:pStyle w:val="Titre1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DF76677ED7C242FE9AECA4CBF8295AC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A84FA1" w:rsidRPr="00CB56CE" w14:paraId="7E3BCDDD" w14:textId="77777777" w:rsidTr="00506301">
        <w:trPr>
          <w:trHeight w:val="572"/>
        </w:trPr>
        <w:tc>
          <w:tcPr>
            <w:tcW w:w="4420" w:type="dxa"/>
            <w:vMerge w:val="restart"/>
            <w:vAlign w:val="center"/>
          </w:tcPr>
          <w:p w14:paraId="59C2E682" w14:textId="77777777" w:rsidR="0038462E" w:rsidRDefault="0038462E" w:rsidP="00506301">
            <w:pPr>
              <w:pStyle w:val="NormalWeb"/>
              <w:kinsoku w:val="0"/>
              <w:overflowPunct w:val="0"/>
              <w:spacing w:before="0" w:beforeAutospacing="0" w:after="0" w:afterAutospacing="0"/>
              <w:jc w:val="both"/>
              <w:textAlignment w:val="baseline"/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</w:pPr>
          </w:p>
          <w:p w14:paraId="7A65B627" w14:textId="3A93F8F7" w:rsidR="0038462E" w:rsidRPr="006B1899" w:rsidRDefault="0038462E" w:rsidP="00506301">
            <w:pPr>
              <w:pStyle w:val="NormalWeb"/>
              <w:kinsoku w:val="0"/>
              <w:overflowPunct w:val="0"/>
              <w:spacing w:before="0" w:beforeAutospacing="0" w:after="0" w:afterAutospacing="0"/>
              <w:jc w:val="both"/>
              <w:textAlignment w:val="baseline"/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</w:pPr>
            <w:r w:rsidRPr="006B1899"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  <w:t>De nature curieux et sociable, j’aime découvrir d’autres horizons et enrichir mes compétences au sein d’une équipe ou même seul.</w:t>
            </w:r>
          </w:p>
          <w:p w14:paraId="2B09F8C5" w14:textId="77777777" w:rsidR="0038462E" w:rsidRPr="006B1899" w:rsidRDefault="0038462E" w:rsidP="00506301">
            <w:pPr>
              <w:pStyle w:val="NormalWeb"/>
              <w:kinsoku w:val="0"/>
              <w:overflowPunct w:val="0"/>
              <w:spacing w:before="0" w:beforeAutospacing="0" w:after="0" w:afterAutospacing="0"/>
              <w:jc w:val="both"/>
              <w:textAlignment w:val="baseline"/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</w:pPr>
            <w:r w:rsidRPr="006B1899"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  <w:t>Perfectionniste, je ne laisse aucun détail au hasard.</w:t>
            </w:r>
          </w:p>
          <w:p w14:paraId="3899681F" w14:textId="77777777" w:rsidR="0038462E" w:rsidRPr="006B1899" w:rsidRDefault="0038462E" w:rsidP="00506301">
            <w:pPr>
              <w:pStyle w:val="NormalWeb"/>
              <w:kinsoku w:val="0"/>
              <w:overflowPunct w:val="0"/>
              <w:spacing w:before="0" w:beforeAutospacing="0" w:after="0" w:afterAutospacing="0"/>
              <w:jc w:val="both"/>
              <w:textAlignment w:val="baseline"/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</w:pPr>
            <w:r w:rsidRPr="006B1899"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  <w:t xml:space="preserve">Ma persévérance m’a permis d’acquérir différents postes malgré mon manque de diplôme. </w:t>
            </w:r>
          </w:p>
          <w:p w14:paraId="703C3CD5" w14:textId="4BB3AC32" w:rsidR="0038462E" w:rsidRPr="006B1899" w:rsidRDefault="0038462E" w:rsidP="00506301">
            <w:pPr>
              <w:pStyle w:val="NormalWeb"/>
              <w:kinsoku w:val="0"/>
              <w:overflowPunct w:val="0"/>
              <w:spacing w:before="0" w:beforeAutospacing="0" w:after="0" w:afterAutospacing="0"/>
              <w:jc w:val="both"/>
              <w:textAlignment w:val="baseline"/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</w:pPr>
            <w:r w:rsidRPr="006B1899">
              <w:rPr>
                <w:rFonts w:ascii="Arial" w:eastAsia="Lato" w:hAnsi="Arial" w:cs="Arial"/>
                <w:noProof/>
                <w:color w:val="595959"/>
                <w:kern w:val="24"/>
                <w:sz w:val="20"/>
                <w:szCs w:val="20"/>
                <w:lang w:val="fr-FR"/>
              </w:rPr>
              <w:t xml:space="preserve">Je suis ambitieux et je saurais m’adapter au mieux à mon prochain poste. </w:t>
            </w:r>
          </w:p>
          <w:p w14:paraId="1112DEF0" w14:textId="06EC30C4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830" w:type="dxa"/>
            <w:vMerge w:val="restart"/>
          </w:tcPr>
          <w:p w14:paraId="1BFF6A84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  <w:vMerge w:val="restart"/>
            <w:vAlign w:val="center"/>
          </w:tcPr>
          <w:p w14:paraId="30A60ED0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6D9318A0" w14:textId="081ABFBD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116" w:type="dxa"/>
            <w:vAlign w:val="center"/>
          </w:tcPr>
          <w:p w14:paraId="3F24B4E0" w14:textId="0486E0C2" w:rsidR="008D4A99" w:rsidRPr="00032154" w:rsidRDefault="008D4A99" w:rsidP="00506301">
            <w:pPr>
              <w:pStyle w:val="Contact1"/>
              <w:rPr>
                <w:noProof/>
                <w:lang w:val="fr-FR"/>
              </w:rPr>
            </w:pPr>
          </w:p>
        </w:tc>
      </w:tr>
      <w:tr w:rsidR="00A84FA1" w:rsidRPr="00032154" w14:paraId="6C2471D6" w14:textId="77777777" w:rsidTr="00506301">
        <w:trPr>
          <w:trHeight w:val="595"/>
        </w:trPr>
        <w:tc>
          <w:tcPr>
            <w:tcW w:w="4420" w:type="dxa"/>
            <w:vMerge/>
            <w:vAlign w:val="center"/>
          </w:tcPr>
          <w:p w14:paraId="575584FB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830" w:type="dxa"/>
            <w:vMerge/>
          </w:tcPr>
          <w:p w14:paraId="06DB6808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  <w:vMerge/>
            <w:vAlign w:val="center"/>
          </w:tcPr>
          <w:p w14:paraId="2A329C07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729876F5" w14:textId="679259FB" w:rsidR="008D4A99" w:rsidRPr="00032154" w:rsidRDefault="0038462E" w:rsidP="0050630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7492EFFC" wp14:editId="440D95C6">
                  <wp:extent cx="175260" cy="120015"/>
                  <wp:effectExtent l="0" t="0" r="0" b="0"/>
                  <wp:docPr id="2" name="Graphisme 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  <w:vAlign w:val="center"/>
          </w:tcPr>
          <w:p w14:paraId="5E187A9B" w14:textId="4BE842F9" w:rsidR="008D4A99" w:rsidRPr="00032154" w:rsidRDefault="0038462E" w:rsidP="00506301">
            <w:pPr>
              <w:pStyle w:val="Contact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06 11 22 82 55</w:t>
            </w:r>
          </w:p>
        </w:tc>
      </w:tr>
      <w:tr w:rsidR="00A84FA1" w:rsidRPr="00032154" w14:paraId="3604A8CA" w14:textId="77777777" w:rsidTr="00506301">
        <w:trPr>
          <w:trHeight w:val="595"/>
        </w:trPr>
        <w:tc>
          <w:tcPr>
            <w:tcW w:w="4420" w:type="dxa"/>
            <w:vMerge/>
            <w:vAlign w:val="center"/>
          </w:tcPr>
          <w:p w14:paraId="4D2FFD4D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830" w:type="dxa"/>
            <w:vMerge/>
          </w:tcPr>
          <w:p w14:paraId="451555CE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  <w:vMerge/>
            <w:vAlign w:val="center"/>
          </w:tcPr>
          <w:p w14:paraId="5E8989B7" w14:textId="77777777" w:rsidR="008D4A99" w:rsidRPr="00032154" w:rsidRDefault="008D4A99" w:rsidP="00506301">
            <w:pPr>
              <w:rPr>
                <w:noProof/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5D750F10" w14:textId="77777777" w:rsidR="008D4A99" w:rsidRPr="00032154" w:rsidRDefault="008D4A99" w:rsidP="0050630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anchor distT="0" distB="0" distL="114300" distR="114300" simplePos="0" relativeHeight="251658240" behindDoc="0" locked="0" layoutInCell="1" allowOverlap="1" wp14:anchorId="6C8ECB2C" wp14:editId="256DD435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33020</wp:posOffset>
                  </wp:positionV>
                  <wp:extent cx="135255" cy="101600"/>
                  <wp:effectExtent l="0" t="0" r="0" b="0"/>
                  <wp:wrapNone/>
                  <wp:docPr id="1" name="Graphisme 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6" w:type="dxa"/>
            <w:vAlign w:val="center"/>
          </w:tcPr>
          <w:p w14:paraId="6ECFD3FE" w14:textId="29F5FA9F" w:rsidR="008D4A99" w:rsidRPr="00032154" w:rsidRDefault="00214587" w:rsidP="00506301">
            <w:pPr>
              <w:pStyle w:val="Contact2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G</w:t>
            </w:r>
            <w:r w:rsidR="00315FAC">
              <w:rPr>
                <w:noProof/>
                <w:lang w:val="fr-FR"/>
              </w:rPr>
              <w:t>alaxyzied@gmail.com</w:t>
            </w:r>
          </w:p>
        </w:tc>
      </w:tr>
      <w:tr w:rsidR="00703FCE" w:rsidRPr="00032154" w14:paraId="64DF97F0" w14:textId="77777777" w:rsidTr="00506301">
        <w:trPr>
          <w:gridAfter w:val="1"/>
          <w:wAfter w:w="3116" w:type="dxa"/>
          <w:trHeight w:val="595"/>
        </w:trPr>
        <w:tc>
          <w:tcPr>
            <w:tcW w:w="4420" w:type="dxa"/>
            <w:vMerge/>
            <w:vAlign w:val="center"/>
          </w:tcPr>
          <w:p w14:paraId="6BCC2E6A" w14:textId="77777777" w:rsidR="00315FAC" w:rsidRPr="00032154" w:rsidRDefault="00315FAC" w:rsidP="00506301">
            <w:pPr>
              <w:rPr>
                <w:noProof/>
                <w:lang w:val="fr-FR"/>
              </w:rPr>
            </w:pPr>
          </w:p>
        </w:tc>
        <w:tc>
          <w:tcPr>
            <w:tcW w:w="830" w:type="dxa"/>
            <w:vMerge/>
          </w:tcPr>
          <w:p w14:paraId="131D7AF7" w14:textId="77777777" w:rsidR="00315FAC" w:rsidRPr="00032154" w:rsidRDefault="00315FA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  <w:vMerge/>
            <w:vAlign w:val="center"/>
          </w:tcPr>
          <w:p w14:paraId="6D032347" w14:textId="77777777" w:rsidR="00315FAC" w:rsidRPr="00032154" w:rsidRDefault="00315FAC" w:rsidP="00506301">
            <w:pPr>
              <w:rPr>
                <w:noProof/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2C6D5AEC" w14:textId="018F14E5" w:rsidR="00315FAC" w:rsidRPr="00032154" w:rsidRDefault="00315FAC" w:rsidP="00506301">
            <w:pPr>
              <w:rPr>
                <w:noProof/>
                <w:lang w:val="fr-FR"/>
              </w:rPr>
            </w:pPr>
          </w:p>
        </w:tc>
      </w:tr>
      <w:tr w:rsidR="00A84FA1" w:rsidRPr="00032154" w14:paraId="2965AB3B" w14:textId="77777777" w:rsidTr="00506301">
        <w:trPr>
          <w:trHeight w:val="846"/>
        </w:trPr>
        <w:tc>
          <w:tcPr>
            <w:tcW w:w="4420" w:type="dxa"/>
            <w:vAlign w:val="center"/>
          </w:tcPr>
          <w:p w14:paraId="70D4BE4E" w14:textId="77777777" w:rsidR="00CB1D3C" w:rsidRPr="00032154" w:rsidRDefault="00215274" w:rsidP="00506301">
            <w:pPr>
              <w:pStyle w:val="Titre1"/>
              <w:outlineLvl w:val="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2070454609"/>
                <w:placeholder>
                  <w:docPart w:val="13B858D0170A4080BA3548DE710E5CFA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EXPÉRIENCE</w:t>
                </w:r>
              </w:sdtContent>
            </w:sdt>
          </w:p>
        </w:tc>
        <w:tc>
          <w:tcPr>
            <w:tcW w:w="830" w:type="dxa"/>
          </w:tcPr>
          <w:p w14:paraId="2C95BAA9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0726B6D8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vAlign w:val="center"/>
          </w:tcPr>
          <w:p w14:paraId="734140F3" w14:textId="77777777" w:rsidR="00CB1D3C" w:rsidRPr="00032154" w:rsidRDefault="00215274" w:rsidP="00506301">
            <w:pPr>
              <w:pStyle w:val="Titre1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501783295"/>
                <w:placeholder>
                  <w:docPart w:val="AD10B5715BAA4DE8A06E1991A2211C52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COMPÉTENCES</w:t>
                </w:r>
              </w:sdtContent>
            </w:sdt>
          </w:p>
        </w:tc>
      </w:tr>
      <w:tr w:rsidR="00A84FA1" w:rsidRPr="00CB56CE" w14:paraId="2D0B25B2" w14:textId="77777777" w:rsidTr="00506301">
        <w:trPr>
          <w:trHeight w:val="2755"/>
        </w:trPr>
        <w:tc>
          <w:tcPr>
            <w:tcW w:w="4420" w:type="dxa"/>
            <w:tcBorders>
              <w:bottom w:val="single" w:sz="4" w:space="0" w:color="3A8C95" w:themeColor="accent5" w:themeShade="80"/>
            </w:tcBorders>
          </w:tcPr>
          <w:p w14:paraId="7D29DDAB" w14:textId="77777777" w:rsidR="00D04239" w:rsidRPr="00D04239" w:rsidRDefault="00D04239" w:rsidP="00506301">
            <w:pPr>
              <w:pStyle w:val="Titre2"/>
              <w:spacing w:line="240" w:lineRule="auto"/>
              <w:outlineLvl w:val="1"/>
              <w:rPr>
                <w:noProof/>
                <w:sz w:val="22"/>
                <w:szCs w:val="22"/>
                <w:lang w:val="fr-FR"/>
              </w:rPr>
            </w:pPr>
            <w:r w:rsidRPr="00D04239">
              <w:rPr>
                <w:noProof/>
                <w:sz w:val="22"/>
                <w:szCs w:val="22"/>
                <w:lang w:val="fr-FR"/>
              </w:rPr>
              <w:t>LOBNA INFORMATIQUE - TECHNICIEN</w:t>
            </w:r>
          </w:p>
          <w:p w14:paraId="4A29E640" w14:textId="0E2B62EF" w:rsidR="00D04239" w:rsidRPr="00032154" w:rsidRDefault="00D04239" w:rsidP="00506301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2007 </w:t>
            </w:r>
            <w:r w:rsidR="00043A16">
              <w:rPr>
                <w:noProof/>
                <w:lang w:val="fr-FR"/>
              </w:rPr>
              <w:t>–</w:t>
            </w:r>
            <w:r>
              <w:rPr>
                <w:noProof/>
                <w:lang w:val="fr-FR"/>
              </w:rPr>
              <w:t xml:space="preserve"> 2019</w:t>
            </w:r>
            <w:r w:rsidR="00043A16">
              <w:rPr>
                <w:noProof/>
                <w:lang w:val="fr-FR"/>
              </w:rPr>
              <w:t>-jammel - tunisie</w:t>
            </w:r>
          </w:p>
          <w:p w14:paraId="44730C47" w14:textId="77777777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Installation des postes de travails et périphériques.</w:t>
            </w:r>
          </w:p>
          <w:p w14:paraId="0CAAD045" w14:textId="77777777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Mise à jour et réparation des équipements/logiciels sur place ou télémaintenance.</w:t>
            </w:r>
          </w:p>
          <w:p w14:paraId="10049DB1" w14:textId="77777777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Diagnostiquer et réparer les dysfonctionnements et les anomalies.</w:t>
            </w:r>
          </w:p>
          <w:p w14:paraId="1C2252BD" w14:textId="77777777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Assurer la mise à disposition des postes et conseiller les clients sur leurs demandes/besoins.</w:t>
            </w:r>
          </w:p>
          <w:p w14:paraId="68FC33EB" w14:textId="322AF043" w:rsidR="00315FAC" w:rsidRPr="00032154" w:rsidRDefault="00D04239" w:rsidP="00506301">
            <w:pPr>
              <w:rPr>
                <w:noProof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Encaisser les ventes de services.</w:t>
            </w:r>
          </w:p>
        </w:tc>
        <w:tc>
          <w:tcPr>
            <w:tcW w:w="830" w:type="dxa"/>
          </w:tcPr>
          <w:p w14:paraId="2E60B403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4EE6914F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vAlign w:val="center"/>
          </w:tcPr>
          <w:p w14:paraId="4C3C599E" w14:textId="019A4B00" w:rsidR="0038462E" w:rsidRDefault="0038462E" w:rsidP="00506301">
            <w:pPr>
              <w:pStyle w:val="Listepuces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Installation d’un parc informatique</w:t>
            </w:r>
          </w:p>
          <w:p w14:paraId="21983542" w14:textId="1CD43015" w:rsidR="00EB28B5" w:rsidRDefault="00EB28B5" w:rsidP="00506301">
            <w:pPr>
              <w:pStyle w:val="Listepuces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Installation du réseau</w:t>
            </w:r>
          </w:p>
          <w:p w14:paraId="53FD59D6" w14:textId="0A7145D1" w:rsidR="00EB28B5" w:rsidRDefault="00EB28B5" w:rsidP="00506301">
            <w:pPr>
              <w:pStyle w:val="Listepuces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Diagnostic et réparation des postes/périphéries</w:t>
            </w:r>
          </w:p>
          <w:p w14:paraId="019A8729" w14:textId="203FD789" w:rsidR="00CB1D3C" w:rsidRDefault="0038462E" w:rsidP="00506301">
            <w:pPr>
              <w:pStyle w:val="Listepuces"/>
              <w:rPr>
                <w:noProof/>
                <w:sz w:val="26"/>
                <w:szCs w:val="26"/>
                <w:lang w:val="fr-FR"/>
              </w:rPr>
            </w:pPr>
            <w:r w:rsidRPr="0038462E">
              <w:rPr>
                <w:noProof/>
                <w:sz w:val="26"/>
                <w:szCs w:val="26"/>
                <w:lang w:val="fr-FR"/>
              </w:rPr>
              <w:t>Maintenance informatique</w:t>
            </w:r>
          </w:p>
          <w:p w14:paraId="668C3CF3" w14:textId="4F181F46" w:rsidR="0038462E" w:rsidRPr="00EB28B5" w:rsidRDefault="0038462E" w:rsidP="00506301">
            <w:pPr>
              <w:pStyle w:val="Listepuces"/>
              <w:rPr>
                <w:noProof/>
                <w:sz w:val="26"/>
                <w:szCs w:val="26"/>
                <w:lang w:val="fr-FR"/>
              </w:rPr>
            </w:pPr>
            <w:r>
              <w:rPr>
                <w:noProof/>
                <w:sz w:val="26"/>
                <w:szCs w:val="26"/>
                <w:lang w:val="fr-FR"/>
              </w:rPr>
              <w:t>Assister et conseiller le portefeuille client</w:t>
            </w:r>
          </w:p>
        </w:tc>
      </w:tr>
      <w:tr w:rsidR="00A84FA1" w:rsidRPr="00032154" w14:paraId="3F830C50" w14:textId="77777777" w:rsidTr="00506301">
        <w:trPr>
          <w:trHeight w:val="1671"/>
        </w:trPr>
        <w:tc>
          <w:tcPr>
            <w:tcW w:w="4420" w:type="dxa"/>
            <w:tcBorders>
              <w:bottom w:val="single" w:sz="4" w:space="0" w:color="3A8C95" w:themeColor="accent5" w:themeShade="80"/>
            </w:tcBorders>
            <w:vAlign w:val="center"/>
          </w:tcPr>
          <w:p w14:paraId="2317165F" w14:textId="77777777" w:rsidR="00D04239" w:rsidRPr="00D04239" w:rsidRDefault="00D04239" w:rsidP="00506301">
            <w:pPr>
              <w:pStyle w:val="Titre2"/>
              <w:spacing w:line="240" w:lineRule="auto"/>
              <w:outlineLvl w:val="1"/>
              <w:rPr>
                <w:noProof/>
                <w:sz w:val="22"/>
                <w:szCs w:val="22"/>
                <w:lang w:val="fr-FR"/>
              </w:rPr>
            </w:pPr>
            <w:r w:rsidRPr="00D04239">
              <w:rPr>
                <w:noProof/>
                <w:sz w:val="22"/>
                <w:szCs w:val="22"/>
                <w:lang w:val="fr-FR"/>
              </w:rPr>
              <w:t>EUROPA TECH - TELECONSEILLER</w:t>
            </w:r>
          </w:p>
          <w:p w14:paraId="47C21207" w14:textId="77777777" w:rsidR="00D04239" w:rsidRPr="00032154" w:rsidRDefault="00D04239" w:rsidP="00506301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2019 – Sousse - tunisie</w:t>
            </w:r>
          </w:p>
          <w:p w14:paraId="7B3A765F" w14:textId="77777777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Assurer le service client.</w:t>
            </w:r>
          </w:p>
          <w:p w14:paraId="0CDC26EE" w14:textId="77777777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Enrichir et fidéliser le portefeuille client.</w:t>
            </w:r>
          </w:p>
          <w:p w14:paraId="7C1127E1" w14:textId="38585902" w:rsidR="00D04239" w:rsidRPr="006B1899" w:rsidRDefault="00D04239" w:rsidP="00506301">
            <w:pPr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Réparation et dépannage informatique.</w:t>
            </w:r>
          </w:p>
          <w:p w14:paraId="0B270C3F" w14:textId="25EBDCA8" w:rsidR="00D04239" w:rsidRPr="00D04239" w:rsidRDefault="00D04239" w:rsidP="00506301">
            <w:pPr>
              <w:rPr>
                <w:lang w:val="fr-FR"/>
              </w:rPr>
            </w:pPr>
          </w:p>
        </w:tc>
        <w:tc>
          <w:tcPr>
            <w:tcW w:w="830" w:type="dxa"/>
          </w:tcPr>
          <w:p w14:paraId="740D82E8" w14:textId="1E747CB2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76" w:type="dxa"/>
          </w:tcPr>
          <w:p w14:paraId="4563FD0F" w14:textId="77777777" w:rsidR="00CB1D3C" w:rsidRPr="00032154" w:rsidRDefault="00CB1D3C" w:rsidP="00506301">
            <w:pPr>
              <w:rPr>
                <w:noProof/>
                <w:lang w:val="fr-FR"/>
              </w:rPr>
            </w:pPr>
          </w:p>
        </w:tc>
        <w:tc>
          <w:tcPr>
            <w:tcW w:w="3507" w:type="dxa"/>
            <w:gridSpan w:val="2"/>
            <w:vAlign w:val="center"/>
          </w:tcPr>
          <w:p w14:paraId="6F4A0983" w14:textId="77777777" w:rsidR="00506301" w:rsidRDefault="00506301" w:rsidP="00506301">
            <w:pPr>
              <w:rPr>
                <w:rFonts w:asciiTheme="majorHAnsi" w:eastAsiaTheme="majorEastAsia" w:hAnsiTheme="majorHAnsi" w:cstheme="majorBidi"/>
                <w:caps/>
                <w:noProof/>
                <w:color w:val="FFFFFF" w:themeColor="background1"/>
                <w:sz w:val="36"/>
                <w:szCs w:val="32"/>
                <w:lang w:val="fr-FR" w:bidi="fr-FR"/>
              </w:rPr>
            </w:pPr>
          </w:p>
          <w:p w14:paraId="27F00F2D" w14:textId="69294507" w:rsidR="00D04239" w:rsidRPr="00D04239" w:rsidRDefault="005A586F" w:rsidP="00506301">
            <w:pPr>
              <w:rPr>
                <w:rFonts w:asciiTheme="majorHAnsi" w:eastAsiaTheme="majorEastAsia" w:hAnsiTheme="majorHAnsi" w:cstheme="majorBidi"/>
                <w:caps/>
                <w:noProof/>
                <w:color w:val="FFFFFF" w:themeColor="background1"/>
                <w:sz w:val="36"/>
                <w:szCs w:val="32"/>
                <w:lang w:val="fr-FR" w:bidi="fr-FR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color w:val="FFFFFF" w:themeColor="background1"/>
                <w:sz w:val="36"/>
                <w:szCs w:val="32"/>
                <w:lang w:val="fr-FR" w:bidi="fr-FR"/>
              </w:rPr>
              <w:t>F</w:t>
            </w:r>
            <w:r w:rsidR="00D04239" w:rsidRPr="00D04239">
              <w:rPr>
                <w:rFonts w:asciiTheme="majorHAnsi" w:eastAsiaTheme="majorEastAsia" w:hAnsiTheme="majorHAnsi" w:cstheme="majorBidi"/>
                <w:caps/>
                <w:noProof/>
                <w:color w:val="FFFFFF" w:themeColor="background1"/>
                <w:sz w:val="36"/>
                <w:szCs w:val="32"/>
                <w:lang w:val="fr-FR" w:bidi="fr-FR"/>
              </w:rPr>
              <w:t>ORMATIONS</w:t>
            </w:r>
          </w:p>
        </w:tc>
      </w:tr>
    </w:tbl>
    <w:tbl>
      <w:tblPr>
        <w:tblStyle w:val="TableauGrille1Clair-Accentuation3"/>
        <w:tblpPr w:leftFromText="141" w:rightFromText="141" w:vertAnchor="page" w:horzAnchor="margin" w:tblpX="-142" w:tblpY="12961"/>
        <w:tblW w:w="5531" w:type="pct"/>
        <w:tblLook w:val="04A0" w:firstRow="1" w:lastRow="0" w:firstColumn="1" w:lastColumn="0" w:noHBand="0" w:noVBand="1"/>
      </w:tblPr>
      <w:tblGrid>
        <w:gridCol w:w="4544"/>
        <w:gridCol w:w="1268"/>
        <w:gridCol w:w="4535"/>
      </w:tblGrid>
      <w:tr w:rsidR="006B1899" w:rsidRPr="00032154" w14:paraId="7B142770" w14:textId="77777777" w:rsidTr="0085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A5CE6" w14:textId="77777777" w:rsidR="006B1899" w:rsidRPr="006B1899" w:rsidRDefault="006B1899" w:rsidP="00352050">
            <w:pPr>
              <w:rPr>
                <w:noProof/>
                <w:sz w:val="22"/>
                <w:szCs w:val="22"/>
                <w:lang w:val="fr-FR"/>
              </w:rPr>
            </w:pPr>
            <w:bookmarkStart w:id="2" w:name="_Hlk43123613"/>
            <w:r w:rsidRPr="006B1899">
              <w:rPr>
                <w:noProof/>
                <w:sz w:val="22"/>
                <w:szCs w:val="22"/>
                <w:lang w:val="fr-FR"/>
              </w:rPr>
              <w:t>MEMMI AUTO – TECHNICIEN – VENDEUR</w:t>
            </w:r>
            <w:r w:rsidRPr="006B1899">
              <w:rPr>
                <w:noProof/>
                <w:sz w:val="22"/>
                <w:szCs w:val="22"/>
                <w:lang w:val="fr-FR"/>
              </w:rPr>
              <w:tab/>
            </w:r>
            <w:r w:rsidRPr="006B1899">
              <w:rPr>
                <w:noProof/>
                <w:sz w:val="22"/>
                <w:szCs w:val="22"/>
                <w:lang w:val="fr-FR"/>
              </w:rPr>
              <w:tab/>
            </w:r>
          </w:p>
          <w:p w14:paraId="5DDABB25" w14:textId="77777777" w:rsidR="006B1899" w:rsidRDefault="006B1899" w:rsidP="00352050">
            <w:pPr>
              <w:pStyle w:val="Date"/>
              <w:spacing w:line="240" w:lineRule="exac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2016 - 2017 – Sousse – tunisie</w:t>
            </w:r>
            <w:r>
              <w:rPr>
                <w:noProof/>
                <w:lang w:val="fr-FR"/>
              </w:rPr>
              <w:tab/>
            </w:r>
            <w:r>
              <w:rPr>
                <w:noProof/>
                <w:lang w:val="fr-FR"/>
              </w:rPr>
              <w:tab/>
            </w:r>
          </w:p>
          <w:p w14:paraId="2B4A613F" w14:textId="77777777" w:rsidR="006B1899" w:rsidRPr="006B1899" w:rsidRDefault="006B1899" w:rsidP="00214587">
            <w:pPr>
              <w:spacing w:line="240" w:lineRule="exact"/>
              <w:ind w:left="30" w:hanging="30"/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 xml:space="preserve">Vendeur en pièces automobiles. </w:t>
            </w:r>
          </w:p>
          <w:p w14:paraId="5F816974" w14:textId="77777777" w:rsidR="006B1899" w:rsidRPr="006B1899" w:rsidRDefault="006B1899" w:rsidP="00352050">
            <w:pPr>
              <w:spacing w:line="240" w:lineRule="exact"/>
              <w:rPr>
                <w:noProof/>
                <w:sz w:val="20"/>
                <w:szCs w:val="20"/>
                <w:lang w:val="fr-FR"/>
              </w:rPr>
            </w:pPr>
            <w:r w:rsidRPr="006B1899">
              <w:rPr>
                <w:noProof/>
                <w:sz w:val="20"/>
                <w:szCs w:val="20"/>
                <w:lang w:val="fr-FR"/>
              </w:rPr>
              <w:t>Hôte de caisse.</w:t>
            </w:r>
          </w:p>
          <w:p w14:paraId="02B7707E" w14:textId="77777777" w:rsidR="006B1899" w:rsidRPr="00A53FE5" w:rsidRDefault="006B1899" w:rsidP="00352050">
            <w:pPr>
              <w:rPr>
                <w:b w:val="0"/>
                <w:bCs w:val="0"/>
                <w:noProof/>
                <w:sz w:val="22"/>
                <w:szCs w:val="22"/>
                <w:lang w:val="fr-FR"/>
              </w:rPr>
            </w:pPr>
          </w:p>
        </w:tc>
        <w:tc>
          <w:tcPr>
            <w:tcW w:w="12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635416" w14:textId="7B2803EC" w:rsidR="006B1899" w:rsidRPr="00A53FE5" w:rsidRDefault="006B1899" w:rsidP="00352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fr-FR"/>
              </w:rPr>
            </w:pPr>
          </w:p>
        </w:tc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9DA051" w14:textId="1AAF7A7F" w:rsidR="006B1899" w:rsidRPr="00CA301E" w:rsidRDefault="006B1899" w:rsidP="006B189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fr-FR"/>
              </w:rPr>
            </w:pPr>
            <w:r w:rsidRPr="00CA301E">
              <w:rPr>
                <w:noProof/>
                <w:sz w:val="24"/>
                <w:szCs w:val="24"/>
                <w:lang w:val="fr-FR"/>
              </w:rPr>
              <w:t>Brevet technicien professionnel en Automatisme et Informatique Industrielle</w:t>
            </w:r>
          </w:p>
          <w:p w14:paraId="051C297B" w14:textId="30EADB86" w:rsidR="006B1899" w:rsidRDefault="006B1899" w:rsidP="006B1899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fr-FR"/>
              </w:rPr>
            </w:pPr>
            <w:r w:rsidRPr="00CA301E">
              <w:rPr>
                <w:noProof/>
                <w:lang w:val="fr-FR"/>
              </w:rPr>
              <w:t xml:space="preserve">2015 – SOUSSE </w:t>
            </w:r>
            <w:r>
              <w:rPr>
                <w:noProof/>
                <w:lang w:val="fr-FR"/>
              </w:rPr>
              <w:t>–</w:t>
            </w:r>
            <w:r w:rsidRPr="00CA301E">
              <w:rPr>
                <w:noProof/>
                <w:lang w:val="fr-FR"/>
              </w:rPr>
              <w:t xml:space="preserve"> tunisie</w:t>
            </w:r>
          </w:p>
          <w:p w14:paraId="0092C852" w14:textId="77777777" w:rsidR="006B1899" w:rsidRPr="006B1899" w:rsidRDefault="006B1899" w:rsidP="006B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4452D13" w14:textId="77777777" w:rsidR="006B1899" w:rsidRPr="006B1899" w:rsidRDefault="006B1899" w:rsidP="006B1899">
            <w:pPr>
              <w:pStyle w:val="Titre2"/>
              <w:spacing w:before="0" w:line="240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val="fr-FR"/>
              </w:rPr>
            </w:pPr>
            <w:r w:rsidRPr="006B1899">
              <w:rPr>
                <w:b/>
                <w:noProof/>
                <w:sz w:val="24"/>
                <w:szCs w:val="24"/>
                <w:lang w:val="fr-FR"/>
              </w:rPr>
              <w:t>Baccalauréat en Sciences Informatiques</w:t>
            </w:r>
          </w:p>
          <w:p w14:paraId="5CDEF5C9" w14:textId="3CF47FA8" w:rsidR="006B1899" w:rsidRDefault="006B1899" w:rsidP="006B1899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fr-FR"/>
              </w:rPr>
            </w:pPr>
            <w:r w:rsidRPr="00CA301E">
              <w:rPr>
                <w:noProof/>
                <w:lang w:val="fr-FR"/>
              </w:rPr>
              <w:t>2013 – JAMMEL – tunisie</w:t>
            </w:r>
          </w:p>
          <w:p w14:paraId="0AD2154E" w14:textId="77777777" w:rsidR="006B1899" w:rsidRPr="006B1899" w:rsidRDefault="006B1899" w:rsidP="006B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70880F96" w14:textId="77777777" w:rsidR="006B1899" w:rsidRPr="00CA301E" w:rsidRDefault="006B1899" w:rsidP="006B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6B1899">
              <w:rPr>
                <w:noProof/>
                <w:sz w:val="24"/>
                <w:szCs w:val="24"/>
                <w:lang w:val="fr-FR"/>
              </w:rPr>
              <w:t>Formation</w:t>
            </w:r>
            <w:r w:rsidRPr="00CA301E">
              <w:rPr>
                <w:b w:val="0"/>
                <w:bCs w:val="0"/>
                <w:noProof/>
                <w:sz w:val="24"/>
                <w:szCs w:val="24"/>
                <w:lang w:val="fr-FR"/>
              </w:rPr>
              <w:t xml:space="preserve"> </w:t>
            </w:r>
            <w:r w:rsidRPr="006B1899">
              <w:rPr>
                <w:noProof/>
                <w:sz w:val="24"/>
                <w:szCs w:val="24"/>
                <w:lang w:val="fr-FR"/>
              </w:rPr>
              <w:t>professionnel</w:t>
            </w:r>
            <w:r w:rsidRPr="00CA301E">
              <w:rPr>
                <w:b w:val="0"/>
                <w:bCs w:val="0"/>
                <w:noProof/>
                <w:sz w:val="24"/>
                <w:szCs w:val="24"/>
                <w:lang w:val="fr-FR"/>
              </w:rPr>
              <w:t xml:space="preserve"> </w:t>
            </w:r>
            <w:r w:rsidRPr="006B1899">
              <w:rPr>
                <w:noProof/>
                <w:sz w:val="24"/>
                <w:szCs w:val="24"/>
                <w:lang w:val="fr-FR"/>
              </w:rPr>
              <w:t>en</w:t>
            </w:r>
            <w:r w:rsidRPr="00CA301E">
              <w:rPr>
                <w:b w:val="0"/>
                <w:bCs w:val="0"/>
                <w:noProof/>
                <w:sz w:val="24"/>
                <w:szCs w:val="24"/>
                <w:lang w:val="fr-FR"/>
              </w:rPr>
              <w:t xml:space="preserve"> </w:t>
            </w:r>
            <w:r w:rsidRPr="006B1899">
              <w:rPr>
                <w:noProof/>
                <w:sz w:val="24"/>
                <w:szCs w:val="24"/>
                <w:lang w:val="fr-FR"/>
              </w:rPr>
              <w:t>Informatique</w:t>
            </w:r>
          </w:p>
          <w:p w14:paraId="2470164C" w14:textId="34A939BE" w:rsidR="006B1899" w:rsidRPr="00CA301E" w:rsidRDefault="006B1899" w:rsidP="006B1899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fr-FR"/>
              </w:rPr>
            </w:pPr>
            <w:r w:rsidRPr="00CA301E">
              <w:rPr>
                <w:noProof/>
                <w:lang w:val="fr-FR"/>
              </w:rPr>
              <w:t>2010 – JAMMEL – tunisie</w:t>
            </w:r>
          </w:p>
        </w:tc>
      </w:tr>
      <w:bookmarkEnd w:id="0"/>
      <w:bookmarkEnd w:id="2"/>
      <w:tr w:rsidR="006B1899" w:rsidRPr="00CB56CE" w14:paraId="605393C9" w14:textId="77777777" w:rsidTr="0050630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4F39FEFB" w14:textId="77777777" w:rsidR="006B1899" w:rsidRPr="006B1899" w:rsidRDefault="006B1899" w:rsidP="006B1899">
            <w:pPr>
              <w:pStyle w:val="Titre2"/>
              <w:tabs>
                <w:tab w:val="left" w:pos="8657"/>
              </w:tabs>
              <w:spacing w:line="240" w:lineRule="auto"/>
              <w:outlineLvl w:val="1"/>
              <w:rPr>
                <w:b/>
                <w:bCs w:val="0"/>
                <w:noProof/>
                <w:sz w:val="22"/>
                <w:szCs w:val="22"/>
                <w:lang w:val="fr-FR"/>
              </w:rPr>
            </w:pPr>
            <w:r w:rsidRPr="006B1899">
              <w:rPr>
                <w:b/>
                <w:bCs w:val="0"/>
                <w:noProof/>
                <w:sz w:val="22"/>
                <w:szCs w:val="22"/>
                <w:lang w:val="fr-FR"/>
              </w:rPr>
              <w:t>STAR PRINT – INFOGRAPHISTE</w:t>
            </w:r>
          </w:p>
          <w:p w14:paraId="7EF7B06E" w14:textId="77777777" w:rsidR="006B1899" w:rsidRDefault="006B1899" w:rsidP="00352050">
            <w:pPr>
              <w:pStyle w:val="Date"/>
              <w:spacing w:line="240" w:lineRule="exac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2015 – 2016 – JAMMEL -TUNISIE</w:t>
            </w:r>
          </w:p>
          <w:p w14:paraId="7F387693" w14:textId="77777777" w:rsidR="006B1899" w:rsidRPr="006B1899" w:rsidRDefault="006B1899" w:rsidP="00352050">
            <w:pPr>
              <w:spacing w:line="240" w:lineRule="exact"/>
              <w:rPr>
                <w:sz w:val="20"/>
                <w:szCs w:val="20"/>
                <w:lang w:val="fr-FR"/>
              </w:rPr>
            </w:pPr>
            <w:r w:rsidRPr="006B1899">
              <w:rPr>
                <w:sz w:val="20"/>
                <w:szCs w:val="20"/>
                <w:lang w:val="fr-FR"/>
              </w:rPr>
              <w:t>Création et design.</w:t>
            </w:r>
          </w:p>
          <w:p w14:paraId="3429E71B" w14:textId="19B13CBE" w:rsidR="006B1899" w:rsidRPr="00A53FE5" w:rsidRDefault="006B1899" w:rsidP="00352050">
            <w:pPr>
              <w:rPr>
                <w:noProof/>
                <w:sz w:val="22"/>
                <w:szCs w:val="22"/>
                <w:lang w:val="fr-FR"/>
              </w:rPr>
            </w:pPr>
            <w:r w:rsidRPr="006B1899">
              <w:rPr>
                <w:sz w:val="20"/>
                <w:szCs w:val="20"/>
                <w:lang w:val="fr-FR"/>
              </w:rPr>
              <w:t xml:space="preserve">Échanges directs et conception des demandes clients.         </w:t>
            </w:r>
          </w:p>
        </w:tc>
        <w:tc>
          <w:tcPr>
            <w:tcW w:w="12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3BA78" w14:textId="77777777" w:rsidR="006B1899" w:rsidRPr="00A53FE5" w:rsidRDefault="006B1899" w:rsidP="0035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2"/>
                <w:szCs w:val="22"/>
                <w:lang w:val="fr-FR"/>
              </w:rPr>
            </w:pPr>
          </w:p>
        </w:tc>
        <w:tc>
          <w:tcPr>
            <w:tcW w:w="453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8091ABE" w14:textId="77777777" w:rsidR="006B1899" w:rsidRPr="00032154" w:rsidRDefault="006B1899" w:rsidP="00CA3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</w:tbl>
    <w:bookmarkEnd w:id="1"/>
    <w:p w14:paraId="4C29EF4D" w14:textId="3F7408FC" w:rsidR="00043A16" w:rsidRPr="00043A16" w:rsidRDefault="00CB56CE" w:rsidP="00506301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FA8294" wp14:editId="59AB4D49">
            <wp:simplePos x="0" y="0"/>
            <wp:positionH relativeFrom="column">
              <wp:posOffset>-675640</wp:posOffset>
            </wp:positionH>
            <wp:positionV relativeFrom="paragraph">
              <wp:posOffset>9756775</wp:posOffset>
            </wp:positionV>
            <wp:extent cx="3745230" cy="236220"/>
            <wp:effectExtent l="19050" t="38100" r="26670" b="4953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A16" w:rsidRPr="00043A16" w:rsidSect="00506301">
      <w:headerReference w:type="default" r:id="rId21"/>
      <w:footerReference w:type="default" r:id="rId22"/>
      <w:pgSz w:w="11906" w:h="16838" w:code="9"/>
      <w:pgMar w:top="567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AC723" w14:textId="77777777" w:rsidR="00215274" w:rsidRDefault="00215274" w:rsidP="00BA3E51">
      <w:pPr>
        <w:spacing w:line="240" w:lineRule="auto"/>
      </w:pPr>
      <w:r>
        <w:separator/>
      </w:r>
    </w:p>
  </w:endnote>
  <w:endnote w:type="continuationSeparator" w:id="0">
    <w:p w14:paraId="26590B16" w14:textId="77777777" w:rsidR="00215274" w:rsidRDefault="0021527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1489B" w14:textId="77777777" w:rsidR="00856120" w:rsidRDefault="00856120">
    <w:pPr>
      <w:pStyle w:val="Pieddepag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B172BF" wp14:editId="7B5A00A0">
              <wp:simplePos x="0" y="0"/>
              <wp:positionH relativeFrom="column">
                <wp:posOffset>3269234</wp:posOffset>
              </wp:positionH>
              <wp:positionV relativeFrom="paragraph">
                <wp:posOffset>-3009951</wp:posOffset>
              </wp:positionV>
              <wp:extent cx="3578225" cy="599847"/>
              <wp:effectExtent l="0" t="0" r="3175" b="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99847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5D3798" id="Rectangle 5" o:spid="_x0000_s1026" style="position:absolute;margin-left:257.4pt;margin-top:-237pt;width:281.75pt;height: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" fillcolor="#434343 [3206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CF438" w14:textId="77777777" w:rsidR="00215274" w:rsidRDefault="00215274" w:rsidP="00BA3E51">
      <w:pPr>
        <w:spacing w:line="240" w:lineRule="auto"/>
      </w:pPr>
      <w:r>
        <w:separator/>
      </w:r>
    </w:p>
  </w:footnote>
  <w:footnote w:type="continuationSeparator" w:id="0">
    <w:p w14:paraId="303A0EBB" w14:textId="77777777" w:rsidR="00215274" w:rsidRDefault="00215274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5030" w14:textId="19D5ED54" w:rsidR="00856120" w:rsidRPr="00162614" w:rsidRDefault="00506301">
    <w:pPr>
      <w:pStyle w:val="En-tt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ECED09E" wp14:editId="33BD9D3E">
              <wp:simplePos x="0" y="0"/>
              <wp:positionH relativeFrom="column">
                <wp:posOffset>3245224</wp:posOffset>
              </wp:positionH>
              <wp:positionV relativeFrom="paragraph">
                <wp:posOffset>1587735</wp:posOffset>
              </wp:positionV>
              <wp:extent cx="3599180" cy="438150"/>
              <wp:effectExtent l="0" t="0" r="127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9180" cy="4381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85F76F" id="Rectangle 109" o:spid="_x0000_s1026" style="position:absolute;margin-left:255.55pt;margin-top:125pt;width:283.4pt;height:34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" fillcolor="#434343 [3206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E5AECE2" wp14:editId="6212C1F1">
              <wp:simplePos x="0" y="0"/>
              <wp:positionH relativeFrom="page">
                <wp:posOffset>-180975</wp:posOffset>
              </wp:positionH>
              <wp:positionV relativeFrom="page">
                <wp:posOffset>2438401</wp:posOffset>
              </wp:positionV>
              <wp:extent cx="4324985" cy="8501380"/>
              <wp:effectExtent l="0" t="0" r="0" b="0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5013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98EA1D" id="Rectangle 114" o:spid="_x0000_s1026" style="position:absolute;margin-left:-14.25pt;margin-top:192pt;width:340.55pt;height:669.4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" fillcolor="white [3212]" stroked="f" strokeweight="1pt">
              <w10:wrap anchorx="page" anchory="page"/>
            </v:rect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4814363" wp14:editId="48D96E91">
              <wp:simplePos x="0" y="0"/>
              <wp:positionH relativeFrom="column">
                <wp:posOffset>-1062355</wp:posOffset>
              </wp:positionH>
              <wp:positionV relativeFrom="paragraph">
                <wp:posOffset>1587500</wp:posOffset>
              </wp:positionV>
              <wp:extent cx="4450080" cy="438150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438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F00C3" id="Rectangle 108" o:spid="_x0000_s1026" style="position:absolute;margin-left:-83.65pt;margin-top:125pt;width:350.4pt;height:34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" fillcolor="#00798b [3204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0F6B38DC" wp14:editId="7AD5CC09">
              <wp:simplePos x="0" y="0"/>
              <wp:positionH relativeFrom="column">
                <wp:posOffset>3261919</wp:posOffset>
              </wp:positionH>
              <wp:positionV relativeFrom="paragraph">
                <wp:posOffset>3854907</wp:posOffset>
              </wp:positionV>
              <wp:extent cx="3578225" cy="490855"/>
              <wp:effectExtent l="0" t="0" r="3175" b="4445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9085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3978F6" id="Rectangle 111" o:spid="_x0000_s1026" style="position:absolute;margin-left:256.85pt;margin-top:303.55pt;width:281.75pt;height:38.6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" fillcolor="#434343 [3206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4C9C5D3C" wp14:editId="318065FE">
              <wp:simplePos x="0" y="0"/>
              <wp:positionH relativeFrom="column">
                <wp:posOffset>-1064203</wp:posOffset>
              </wp:positionH>
              <wp:positionV relativeFrom="paragraph">
                <wp:posOffset>3853597</wp:posOffset>
              </wp:positionV>
              <wp:extent cx="4311337" cy="491319"/>
              <wp:effectExtent l="0" t="0" r="0" b="4445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1337" cy="4913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823CF" id="Rectangle 110" o:spid="_x0000_s1026" style="position:absolute;margin-left:-83.8pt;margin-top:303.45pt;width:339.5pt;height:38.7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" fillcolor="#00798b [3204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2D941A8C" wp14:editId="23567F2A">
              <wp:simplePos x="0" y="0"/>
              <wp:positionH relativeFrom="column">
                <wp:posOffset>-1077851</wp:posOffset>
              </wp:positionH>
              <wp:positionV relativeFrom="paragraph">
                <wp:posOffset>-500039</wp:posOffset>
              </wp:positionV>
              <wp:extent cx="4330700" cy="2088108"/>
              <wp:effectExtent l="0" t="0" r="0" b="762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088108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287BE3" id="Rectangle 106" o:spid="_x0000_s1026" style="position:absolute;margin-left:-84.85pt;margin-top:-39.35pt;width:341pt;height:164.4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" fillcolor="#333 [3215]" stroked="f" strokeweight="1pt"/>
          </w:pict>
        </mc:Fallback>
      </mc:AlternateContent>
    </w:r>
    <w:r w:rsidR="00856120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141BFC4" wp14:editId="76DC6B63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4445" b="5080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23BA5" id="Rectangle 107" o:spid="_x0000_s1026" style="position:absolute;margin-left:255.45pt;margin-top:-39.35pt;width:283.15pt;height:185.6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epuces1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displayBackgroundShape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AC"/>
    <w:rsid w:val="00025D23"/>
    <w:rsid w:val="00032154"/>
    <w:rsid w:val="000407F5"/>
    <w:rsid w:val="00041F8A"/>
    <w:rsid w:val="00043A16"/>
    <w:rsid w:val="00045F2E"/>
    <w:rsid w:val="00055BBC"/>
    <w:rsid w:val="00073BF3"/>
    <w:rsid w:val="00081B51"/>
    <w:rsid w:val="000B12D3"/>
    <w:rsid w:val="000D3891"/>
    <w:rsid w:val="000F3FE2"/>
    <w:rsid w:val="00140582"/>
    <w:rsid w:val="00162614"/>
    <w:rsid w:val="00177BCB"/>
    <w:rsid w:val="00191B3D"/>
    <w:rsid w:val="001A313A"/>
    <w:rsid w:val="001C6718"/>
    <w:rsid w:val="001E6887"/>
    <w:rsid w:val="00200FC4"/>
    <w:rsid w:val="00214587"/>
    <w:rsid w:val="00215274"/>
    <w:rsid w:val="00217454"/>
    <w:rsid w:val="002251C8"/>
    <w:rsid w:val="00293BB8"/>
    <w:rsid w:val="002A4A92"/>
    <w:rsid w:val="002D5478"/>
    <w:rsid w:val="003052B2"/>
    <w:rsid w:val="00315FAC"/>
    <w:rsid w:val="00352050"/>
    <w:rsid w:val="00364B5C"/>
    <w:rsid w:val="003729AD"/>
    <w:rsid w:val="00373FC8"/>
    <w:rsid w:val="0038462E"/>
    <w:rsid w:val="003B3A48"/>
    <w:rsid w:val="003C5242"/>
    <w:rsid w:val="003E7783"/>
    <w:rsid w:val="00442A0E"/>
    <w:rsid w:val="00443C70"/>
    <w:rsid w:val="004B419A"/>
    <w:rsid w:val="004E6AB2"/>
    <w:rsid w:val="00506301"/>
    <w:rsid w:val="00535F87"/>
    <w:rsid w:val="00564622"/>
    <w:rsid w:val="005A586F"/>
    <w:rsid w:val="005B3227"/>
    <w:rsid w:val="005E0657"/>
    <w:rsid w:val="006255C9"/>
    <w:rsid w:val="006755BF"/>
    <w:rsid w:val="006B1899"/>
    <w:rsid w:val="006C0673"/>
    <w:rsid w:val="006C75D7"/>
    <w:rsid w:val="00703FCE"/>
    <w:rsid w:val="00747832"/>
    <w:rsid w:val="007E5AAA"/>
    <w:rsid w:val="007E6083"/>
    <w:rsid w:val="007F5590"/>
    <w:rsid w:val="0081316C"/>
    <w:rsid w:val="00855181"/>
    <w:rsid w:val="00856120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A6420"/>
    <w:rsid w:val="009C7105"/>
    <w:rsid w:val="009E3575"/>
    <w:rsid w:val="00A53FE5"/>
    <w:rsid w:val="00A84FA1"/>
    <w:rsid w:val="00A86A07"/>
    <w:rsid w:val="00AB7FE5"/>
    <w:rsid w:val="00AC1E5A"/>
    <w:rsid w:val="00B87E22"/>
    <w:rsid w:val="00BA2D2C"/>
    <w:rsid w:val="00BA3E51"/>
    <w:rsid w:val="00BB3142"/>
    <w:rsid w:val="00C155FC"/>
    <w:rsid w:val="00C45D7E"/>
    <w:rsid w:val="00C7730D"/>
    <w:rsid w:val="00CA301E"/>
    <w:rsid w:val="00CA48B6"/>
    <w:rsid w:val="00CB1D3C"/>
    <w:rsid w:val="00CB56CE"/>
    <w:rsid w:val="00CE2591"/>
    <w:rsid w:val="00CF481B"/>
    <w:rsid w:val="00D04239"/>
    <w:rsid w:val="00D666BB"/>
    <w:rsid w:val="00D73F26"/>
    <w:rsid w:val="00D8505D"/>
    <w:rsid w:val="00E04462"/>
    <w:rsid w:val="00E20245"/>
    <w:rsid w:val="00E213D0"/>
    <w:rsid w:val="00E26869"/>
    <w:rsid w:val="00E270D1"/>
    <w:rsid w:val="00E35010"/>
    <w:rsid w:val="00E4379F"/>
    <w:rsid w:val="00E80C1C"/>
    <w:rsid w:val="00E84964"/>
    <w:rsid w:val="00EA0042"/>
    <w:rsid w:val="00EB28B5"/>
    <w:rsid w:val="00EF639B"/>
    <w:rsid w:val="00F2573A"/>
    <w:rsid w:val="00F2666B"/>
    <w:rsid w:val="00F44FC8"/>
    <w:rsid w:val="00F50BC6"/>
    <w:rsid w:val="00F908C3"/>
    <w:rsid w:val="00F90DF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D34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paragraph" w:styleId="NormalWeb">
    <w:name w:val="Normal (Web)"/>
    <w:basedOn w:val="Normal"/>
    <w:uiPriority w:val="99"/>
    <w:unhideWhenUsed/>
    <w:rsid w:val="0038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etableauclaire">
    <w:name w:val="Grid Table Light"/>
    <w:basedOn w:val="TableauNormal"/>
    <w:uiPriority w:val="40"/>
    <w:rsid w:val="00D73F2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3">
    <w:name w:val="Grid Table 1 Light Accent 3"/>
    <w:basedOn w:val="TableauNormal"/>
    <w:uiPriority w:val="46"/>
    <w:rsid w:val="006255C9"/>
    <w:pPr>
      <w:spacing w:line="240" w:lineRule="auto"/>
    </w:pPr>
    <w:tblPr>
      <w:tblStyleRowBandSize w:val="1"/>
      <w:tblStyleColBandSize w:val="1"/>
      <w:tblBorders>
        <w:top w:val="single" w:sz="4" w:space="0" w:color="B3B3B3" w:themeColor="accent3" w:themeTint="66"/>
        <w:left w:val="single" w:sz="4" w:space="0" w:color="B3B3B3" w:themeColor="accent3" w:themeTint="66"/>
        <w:bottom w:val="single" w:sz="4" w:space="0" w:color="B3B3B3" w:themeColor="accent3" w:themeTint="66"/>
        <w:right w:val="single" w:sz="4" w:space="0" w:color="B3B3B3" w:themeColor="accent3" w:themeTint="66"/>
        <w:insideH w:val="single" w:sz="4" w:space="0" w:color="B3B3B3" w:themeColor="accent3" w:themeTint="66"/>
        <w:insideV w:val="single" w:sz="4" w:space="0" w:color="B3B3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RJEB-LECERF\AppData\Roaming\Microsoft\Templates\CV%20bloc%20de%20couleu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35307C-45C1-4916-8C98-23CE41D2B567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0FE01D23-3A60-473B-AECD-A1CFDAFC0586}">
      <dgm:prSet phldrT="[Texte]"/>
      <dgm:spPr/>
      <dgm:t>
        <a:bodyPr/>
        <a:lstStyle/>
        <a:p>
          <a:r>
            <a:rPr lang="fr-FR"/>
            <a:t>Français</a:t>
          </a:r>
        </a:p>
      </dgm:t>
    </dgm:pt>
    <dgm:pt modelId="{2DDE93CF-FEC6-409F-BAB0-EAD15E0D1A60}" type="parTrans" cxnId="{239B23DB-C4B2-475B-98BF-7F38BBE14128}">
      <dgm:prSet/>
      <dgm:spPr/>
      <dgm:t>
        <a:bodyPr/>
        <a:lstStyle/>
        <a:p>
          <a:endParaRPr lang="fr-FR"/>
        </a:p>
      </dgm:t>
    </dgm:pt>
    <dgm:pt modelId="{73A5311E-4187-4046-BC73-B346DE84910E}" type="sibTrans" cxnId="{239B23DB-C4B2-475B-98BF-7F38BBE14128}">
      <dgm:prSet/>
      <dgm:spPr/>
      <dgm:t>
        <a:bodyPr/>
        <a:lstStyle/>
        <a:p>
          <a:endParaRPr lang="fr-FR"/>
        </a:p>
      </dgm:t>
    </dgm:pt>
    <dgm:pt modelId="{44D4936D-6DDA-40C6-A27D-B815E31C15C7}">
      <dgm:prSet phldrT="[Texte]"/>
      <dgm:spPr/>
      <dgm:t>
        <a:bodyPr/>
        <a:lstStyle/>
        <a:p>
          <a:r>
            <a:rPr lang="fr-FR"/>
            <a:t>Anglais</a:t>
          </a:r>
        </a:p>
      </dgm:t>
    </dgm:pt>
    <dgm:pt modelId="{CD1CBDDF-7073-412D-A290-DEEDB575CA04}" type="parTrans" cxnId="{B743B434-853A-40C2-BB41-890A7F0FB7BE}">
      <dgm:prSet/>
      <dgm:spPr/>
      <dgm:t>
        <a:bodyPr/>
        <a:lstStyle/>
        <a:p>
          <a:endParaRPr lang="fr-FR"/>
        </a:p>
      </dgm:t>
    </dgm:pt>
    <dgm:pt modelId="{8B523F22-16C0-48F9-BC76-66BE72F9B8F2}" type="sibTrans" cxnId="{B743B434-853A-40C2-BB41-890A7F0FB7BE}">
      <dgm:prSet/>
      <dgm:spPr/>
      <dgm:t>
        <a:bodyPr/>
        <a:lstStyle/>
        <a:p>
          <a:endParaRPr lang="fr-FR"/>
        </a:p>
      </dgm:t>
    </dgm:pt>
    <dgm:pt modelId="{2B6A98AF-8C3C-4344-832E-3CC12A49194A}">
      <dgm:prSet phldrT="[Texte]"/>
      <dgm:spPr/>
      <dgm:t>
        <a:bodyPr/>
        <a:lstStyle/>
        <a:p>
          <a:r>
            <a:rPr lang="fr-FR"/>
            <a:t>Arabe</a:t>
          </a:r>
        </a:p>
      </dgm:t>
    </dgm:pt>
    <dgm:pt modelId="{F04E9CF5-202A-4BAD-B2B3-46A547DE868C}" type="parTrans" cxnId="{9CFF897C-E0F7-4657-B5BB-A7C3722BF0CE}">
      <dgm:prSet/>
      <dgm:spPr/>
      <dgm:t>
        <a:bodyPr/>
        <a:lstStyle/>
        <a:p>
          <a:endParaRPr lang="fr-FR"/>
        </a:p>
      </dgm:t>
    </dgm:pt>
    <dgm:pt modelId="{C90E91D5-C722-47D8-806B-6FEE3D4DCCA5}" type="sibTrans" cxnId="{9CFF897C-E0F7-4657-B5BB-A7C3722BF0CE}">
      <dgm:prSet/>
      <dgm:spPr/>
      <dgm:t>
        <a:bodyPr/>
        <a:lstStyle/>
        <a:p>
          <a:endParaRPr lang="fr-FR"/>
        </a:p>
      </dgm:t>
    </dgm:pt>
    <dgm:pt modelId="{9D2F9187-85AC-4CAF-BC1B-2C86CE771078}" type="pres">
      <dgm:prSet presAssocID="{AD35307C-45C1-4916-8C98-23CE41D2B567}" presName="Name0" presStyleCnt="0">
        <dgm:presLayoutVars>
          <dgm:dir/>
          <dgm:animLvl val="lvl"/>
          <dgm:resizeHandles val="exact"/>
        </dgm:presLayoutVars>
      </dgm:prSet>
      <dgm:spPr/>
    </dgm:pt>
    <dgm:pt modelId="{7B633DB2-709C-41A0-A659-F07CEED382A4}" type="pres">
      <dgm:prSet presAssocID="{0FE01D23-3A60-473B-AECD-A1CFDAFC0586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93E11A8-365E-4C5A-B9DC-22529936E124}" type="pres">
      <dgm:prSet presAssocID="{73A5311E-4187-4046-BC73-B346DE84910E}" presName="parTxOnlySpace" presStyleCnt="0"/>
      <dgm:spPr/>
    </dgm:pt>
    <dgm:pt modelId="{110B2137-8119-44EE-901F-106D5D169A10}" type="pres">
      <dgm:prSet presAssocID="{44D4936D-6DDA-40C6-A27D-B815E31C15C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9BC2B2E-6D70-4A50-B967-45CDD16BDCDE}" type="pres">
      <dgm:prSet presAssocID="{8B523F22-16C0-48F9-BC76-66BE72F9B8F2}" presName="parTxOnlySpace" presStyleCnt="0"/>
      <dgm:spPr/>
    </dgm:pt>
    <dgm:pt modelId="{E87CBB99-7218-4AD8-9C14-08FF3D45CE22}" type="pres">
      <dgm:prSet presAssocID="{2B6A98AF-8C3C-4344-832E-3CC12A49194A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4ACAA0C-650F-4C84-86BD-AEAB2CF50B44}" type="presOf" srcId="{2B6A98AF-8C3C-4344-832E-3CC12A49194A}" destId="{E87CBB99-7218-4AD8-9C14-08FF3D45CE22}" srcOrd="0" destOrd="0" presId="urn:microsoft.com/office/officeart/2005/8/layout/chevron1"/>
    <dgm:cxn modelId="{B743B434-853A-40C2-BB41-890A7F0FB7BE}" srcId="{AD35307C-45C1-4916-8C98-23CE41D2B567}" destId="{44D4936D-6DDA-40C6-A27D-B815E31C15C7}" srcOrd="1" destOrd="0" parTransId="{CD1CBDDF-7073-412D-A290-DEEDB575CA04}" sibTransId="{8B523F22-16C0-48F9-BC76-66BE72F9B8F2}"/>
    <dgm:cxn modelId="{9CFF897C-E0F7-4657-B5BB-A7C3722BF0CE}" srcId="{AD35307C-45C1-4916-8C98-23CE41D2B567}" destId="{2B6A98AF-8C3C-4344-832E-3CC12A49194A}" srcOrd="2" destOrd="0" parTransId="{F04E9CF5-202A-4BAD-B2B3-46A547DE868C}" sibTransId="{C90E91D5-C722-47D8-806B-6FEE3D4DCCA5}"/>
    <dgm:cxn modelId="{F7EBD3BC-B167-46C7-BADE-FBECA832A9AF}" type="presOf" srcId="{44D4936D-6DDA-40C6-A27D-B815E31C15C7}" destId="{110B2137-8119-44EE-901F-106D5D169A10}" srcOrd="0" destOrd="0" presId="urn:microsoft.com/office/officeart/2005/8/layout/chevron1"/>
    <dgm:cxn modelId="{788F55D4-F8EA-4C31-B7F1-1E921EDE0E26}" type="presOf" srcId="{AD35307C-45C1-4916-8C98-23CE41D2B567}" destId="{9D2F9187-85AC-4CAF-BC1B-2C86CE771078}" srcOrd="0" destOrd="0" presId="urn:microsoft.com/office/officeart/2005/8/layout/chevron1"/>
    <dgm:cxn modelId="{239B23DB-C4B2-475B-98BF-7F38BBE14128}" srcId="{AD35307C-45C1-4916-8C98-23CE41D2B567}" destId="{0FE01D23-3A60-473B-AECD-A1CFDAFC0586}" srcOrd="0" destOrd="0" parTransId="{2DDE93CF-FEC6-409F-BAB0-EAD15E0D1A60}" sibTransId="{73A5311E-4187-4046-BC73-B346DE84910E}"/>
    <dgm:cxn modelId="{CD8A5EF7-EEC2-437B-8607-D8262A783FC6}" type="presOf" srcId="{0FE01D23-3A60-473B-AECD-A1CFDAFC0586}" destId="{7B633DB2-709C-41A0-A659-F07CEED382A4}" srcOrd="0" destOrd="0" presId="urn:microsoft.com/office/officeart/2005/8/layout/chevron1"/>
    <dgm:cxn modelId="{B32CD7D0-93C9-4CA4-8341-CECA061845E5}" type="presParOf" srcId="{9D2F9187-85AC-4CAF-BC1B-2C86CE771078}" destId="{7B633DB2-709C-41A0-A659-F07CEED382A4}" srcOrd="0" destOrd="0" presId="urn:microsoft.com/office/officeart/2005/8/layout/chevron1"/>
    <dgm:cxn modelId="{5D073E4C-CFFE-43CC-A63E-78746DD4B529}" type="presParOf" srcId="{9D2F9187-85AC-4CAF-BC1B-2C86CE771078}" destId="{F93E11A8-365E-4C5A-B9DC-22529936E124}" srcOrd="1" destOrd="0" presId="urn:microsoft.com/office/officeart/2005/8/layout/chevron1"/>
    <dgm:cxn modelId="{3F2ACAA6-100E-4411-AE86-BFAAF3B91567}" type="presParOf" srcId="{9D2F9187-85AC-4CAF-BC1B-2C86CE771078}" destId="{110B2137-8119-44EE-901F-106D5D169A10}" srcOrd="2" destOrd="0" presId="urn:microsoft.com/office/officeart/2005/8/layout/chevron1"/>
    <dgm:cxn modelId="{5B443ED6-B802-423B-A988-33EE08D6BE84}" type="presParOf" srcId="{9D2F9187-85AC-4CAF-BC1B-2C86CE771078}" destId="{79BC2B2E-6D70-4A50-B967-45CDD16BDCDE}" srcOrd="3" destOrd="0" presId="urn:microsoft.com/office/officeart/2005/8/layout/chevron1"/>
    <dgm:cxn modelId="{593121A7-16E3-4257-AAAB-179FAEBE0C08}" type="presParOf" srcId="{9D2F9187-85AC-4CAF-BC1B-2C86CE771078}" destId="{E87CBB99-7218-4AD8-9C14-08FF3D45CE2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33DB2-709C-41A0-A659-F07CEED382A4}">
      <dsp:nvSpPr>
        <dsp:cNvPr id="0" name=""/>
        <dsp:cNvSpPr/>
      </dsp:nvSpPr>
      <dsp:spPr>
        <a:xfrm>
          <a:off x="1097" y="0"/>
          <a:ext cx="1336798" cy="23622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Français</a:t>
          </a:r>
        </a:p>
      </dsp:txBody>
      <dsp:txXfrm>
        <a:off x="119207" y="0"/>
        <a:ext cx="1100578" cy="236220"/>
      </dsp:txXfrm>
    </dsp:sp>
    <dsp:sp modelId="{110B2137-8119-44EE-901F-106D5D169A10}">
      <dsp:nvSpPr>
        <dsp:cNvPr id="0" name=""/>
        <dsp:cNvSpPr/>
      </dsp:nvSpPr>
      <dsp:spPr>
        <a:xfrm>
          <a:off x="1204215" y="0"/>
          <a:ext cx="1336798" cy="236220"/>
        </a:xfrm>
        <a:prstGeom prst="chevron">
          <a:avLst/>
        </a:prstGeom>
        <a:solidFill>
          <a:schemeClr val="accent3">
            <a:hueOff val="0"/>
            <a:satOff val="0"/>
            <a:lumOff val="319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Anglais</a:t>
          </a:r>
        </a:p>
      </dsp:txBody>
      <dsp:txXfrm>
        <a:off x="1322325" y="0"/>
        <a:ext cx="1100578" cy="236220"/>
      </dsp:txXfrm>
    </dsp:sp>
    <dsp:sp modelId="{E87CBB99-7218-4AD8-9C14-08FF3D45CE22}">
      <dsp:nvSpPr>
        <dsp:cNvPr id="0" name=""/>
        <dsp:cNvSpPr/>
      </dsp:nvSpPr>
      <dsp:spPr>
        <a:xfrm>
          <a:off x="2407334" y="0"/>
          <a:ext cx="1336798" cy="236220"/>
        </a:xfrm>
        <a:prstGeom prst="chevron">
          <a:avLst/>
        </a:prstGeom>
        <a:solidFill>
          <a:schemeClr val="accent3">
            <a:hueOff val="0"/>
            <a:satOff val="0"/>
            <a:lumOff val="639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Arabe</a:t>
          </a:r>
        </a:p>
      </dsp:txBody>
      <dsp:txXfrm>
        <a:off x="2525444" y="0"/>
        <a:ext cx="1100578" cy="236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D0144BD0E4A349C42CB863E4504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93927-617C-4DE5-BDDA-449681916C4E}"/>
      </w:docPartPr>
      <w:docPartBody>
        <w:p w:rsidR="00760F18" w:rsidRDefault="00760F18">
          <w:pPr>
            <w:pStyle w:val="E1ED0144BD0E4A349C42CB863E45047E"/>
          </w:pPr>
          <w:r w:rsidRPr="00032154">
            <w:rPr>
              <w:noProof/>
              <w:lang w:bidi="fr-FR"/>
            </w:rPr>
            <w:t>PROFIL</w:t>
          </w:r>
        </w:p>
      </w:docPartBody>
    </w:docPart>
    <w:docPart>
      <w:docPartPr>
        <w:name w:val="DF76677ED7C242FE9AECA4CBF8295A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1B7B6B-F95D-4543-9257-410F4927FC29}"/>
      </w:docPartPr>
      <w:docPartBody>
        <w:p w:rsidR="00760F18" w:rsidRDefault="00760F18">
          <w:pPr>
            <w:pStyle w:val="DF76677ED7C242FE9AECA4CBF8295AC9"/>
          </w:pPr>
          <w:r w:rsidRPr="00032154">
            <w:rPr>
              <w:noProof/>
              <w:lang w:bidi="fr-FR"/>
            </w:rPr>
            <w:t>CONTACT</w:t>
          </w:r>
        </w:p>
      </w:docPartBody>
    </w:docPart>
    <w:docPart>
      <w:docPartPr>
        <w:name w:val="13B858D0170A4080BA3548DE710E5C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6F9ADD-4246-4373-9441-F86A9707B47C}"/>
      </w:docPartPr>
      <w:docPartBody>
        <w:p w:rsidR="00760F18" w:rsidRDefault="00760F18">
          <w:pPr>
            <w:pStyle w:val="13B858D0170A4080BA3548DE710E5CFA"/>
          </w:pPr>
          <w:r w:rsidRPr="00032154">
            <w:rPr>
              <w:noProof/>
              <w:lang w:bidi="fr-FR"/>
            </w:rPr>
            <w:t>EXPÉRIENCE</w:t>
          </w:r>
        </w:p>
      </w:docPartBody>
    </w:docPart>
    <w:docPart>
      <w:docPartPr>
        <w:name w:val="AD10B5715BAA4DE8A06E1991A2211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35E7B-AE81-46E1-B26D-A52CEEE10249}"/>
      </w:docPartPr>
      <w:docPartBody>
        <w:p w:rsidR="00760F18" w:rsidRDefault="00760F18">
          <w:pPr>
            <w:pStyle w:val="AD10B5715BAA4DE8A06E1991A2211C52"/>
          </w:pPr>
          <w:r w:rsidRPr="00032154">
            <w:rPr>
              <w:noProof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epuces1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18"/>
    <w:rsid w:val="000A61C9"/>
    <w:rsid w:val="00760F18"/>
    <w:rsid w:val="00A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0F1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8E0180838F4697A716F089DCDA34A6">
    <w:name w:val="FD8E0180838F4697A716F089DCDA34A6"/>
  </w:style>
  <w:style w:type="paragraph" w:customStyle="1" w:styleId="26BD357207BE4593B8E71ED558E9466B">
    <w:name w:val="26BD357207BE4593B8E71ED558E9466B"/>
  </w:style>
  <w:style w:type="paragraph" w:customStyle="1" w:styleId="4568AFE20D194190AEF1790FB1B9E6BE">
    <w:name w:val="4568AFE20D194190AEF1790FB1B9E6BE"/>
  </w:style>
  <w:style w:type="paragraph" w:customStyle="1" w:styleId="79806A55BB6F46D28527CF125A069C03">
    <w:name w:val="79806A55BB6F46D28527CF125A069C03"/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17EE2F2B1B8F4F4CA80D24A2D250A253">
    <w:name w:val="17EE2F2B1B8F4F4CA80D24A2D250A253"/>
  </w:style>
  <w:style w:type="paragraph" w:customStyle="1" w:styleId="E1ED0144BD0E4A349C42CB863E45047E">
    <w:name w:val="E1ED0144BD0E4A349C42CB863E45047E"/>
  </w:style>
  <w:style w:type="paragraph" w:customStyle="1" w:styleId="DF76677ED7C242FE9AECA4CBF8295AC9">
    <w:name w:val="DF76677ED7C242FE9AECA4CBF8295AC9"/>
  </w:style>
  <w:style w:type="paragraph" w:customStyle="1" w:styleId="370174D732974917B66BBA2BA65249E5">
    <w:name w:val="370174D732974917B66BBA2BA65249E5"/>
  </w:style>
  <w:style w:type="paragraph" w:customStyle="1" w:styleId="B8199620B2B3483DA83A0EA02B52D67A">
    <w:name w:val="B8199620B2B3483DA83A0EA02B52D67A"/>
  </w:style>
  <w:style w:type="paragraph" w:customStyle="1" w:styleId="B7E93BB8BB744F93B75807EB4D098365">
    <w:name w:val="B7E93BB8BB744F93B75807EB4D098365"/>
  </w:style>
  <w:style w:type="paragraph" w:customStyle="1" w:styleId="0CE90A1892C34AB3966718B5D0C18AF9">
    <w:name w:val="0CE90A1892C34AB3966718B5D0C18AF9"/>
  </w:style>
  <w:style w:type="paragraph" w:customStyle="1" w:styleId="E33862E7F7A84357AF097D061E2D0E70">
    <w:name w:val="E33862E7F7A84357AF097D061E2D0E70"/>
  </w:style>
  <w:style w:type="paragraph" w:customStyle="1" w:styleId="13B858D0170A4080BA3548DE710E5CFA">
    <w:name w:val="13B858D0170A4080BA3548DE710E5CFA"/>
  </w:style>
  <w:style w:type="paragraph" w:customStyle="1" w:styleId="AD10B5715BAA4DE8A06E1991A2211C52">
    <w:name w:val="AD10B5715BAA4DE8A06E1991A2211C52"/>
  </w:style>
  <w:style w:type="paragraph" w:customStyle="1" w:styleId="91639AC4460B4A2380CF0E727C9F8095">
    <w:name w:val="91639AC4460B4A2380CF0E727C9F8095"/>
  </w:style>
  <w:style w:type="paragraph" w:customStyle="1" w:styleId="27E3FDA0CC54468CB00AAE2E6F0A94AC">
    <w:name w:val="27E3FDA0CC54468CB00AAE2E6F0A94AC"/>
  </w:style>
  <w:style w:type="paragraph" w:customStyle="1" w:styleId="A6A002A99EC14BD49A7EC493CF3FCBA6">
    <w:name w:val="A6A002A99EC14BD49A7EC493CF3FCBA6"/>
  </w:style>
  <w:style w:type="paragraph" w:styleId="Listepuces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Listepuces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customStyle="1" w:styleId="4C89B822202B43B0836678CDF9CAB070">
    <w:name w:val="4C89B822202B43B0836678CDF9CAB070"/>
  </w:style>
  <w:style w:type="character" w:customStyle="1" w:styleId="Titre4Car">
    <w:name w:val="Titre 4 Car"/>
    <w:basedOn w:val="Policepardfaut"/>
    <w:link w:val="Titre4"/>
    <w:uiPriority w:val="9"/>
    <w:rsid w:val="00760F18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A873F38249648818F7487A338CA9D44">
    <w:name w:val="FA873F38249648818F7487A338CA9D44"/>
  </w:style>
  <w:style w:type="paragraph" w:customStyle="1" w:styleId="AD39F7898E0D4D2781EB04F6A3B1505E">
    <w:name w:val="AD39F7898E0D4D2781EB04F6A3B1505E"/>
  </w:style>
  <w:style w:type="paragraph" w:customStyle="1" w:styleId="2D5753CEC7D64C428859A33DB8445554">
    <w:name w:val="2D5753CEC7D64C428859A33DB8445554"/>
  </w:style>
  <w:style w:type="paragraph" w:customStyle="1" w:styleId="A7BBD3E1C0A24485AA2613BE2B9F3089">
    <w:name w:val="A7BBD3E1C0A24485AA2613BE2B9F3089"/>
  </w:style>
  <w:style w:type="paragraph" w:customStyle="1" w:styleId="40A1439C41114B9E90C267DB9AB7EB72">
    <w:name w:val="40A1439C41114B9E90C267DB9AB7EB72"/>
  </w:style>
  <w:style w:type="paragraph" w:customStyle="1" w:styleId="D992877F0D6F4424B2B9ADBDD333BDE6">
    <w:name w:val="D992877F0D6F4424B2B9ADBDD333BDE6"/>
  </w:style>
  <w:style w:type="paragraph" w:customStyle="1" w:styleId="EE87502311ED46C9AE2060479588DA7A">
    <w:name w:val="EE87502311ED46C9AE2060479588DA7A"/>
  </w:style>
  <w:style w:type="paragraph" w:customStyle="1" w:styleId="009CE1B8CC354B84BEF975CEA037403B">
    <w:name w:val="009CE1B8CC354B84BEF975CEA037403B"/>
  </w:style>
  <w:style w:type="paragraph" w:styleId="Date">
    <w:name w:val="Date"/>
    <w:basedOn w:val="Normal"/>
    <w:next w:val="Normal"/>
    <w:link w:val="DateCar"/>
    <w:uiPriority w:val="99"/>
    <w:qFormat/>
    <w:rsid w:val="00760F18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ar">
    <w:name w:val="Date Car"/>
    <w:basedOn w:val="Policepardfaut"/>
    <w:link w:val="Date"/>
    <w:uiPriority w:val="99"/>
    <w:rsid w:val="00760F18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027EE441A43F464988C2284D860D3D5B">
    <w:name w:val="027EE441A43F464988C2284D860D3D5B"/>
  </w:style>
  <w:style w:type="paragraph" w:customStyle="1" w:styleId="93ABC5FBF8D54CF6B1340B0CFC693BDA">
    <w:name w:val="93ABC5FBF8D54CF6B1340B0CFC693BDA"/>
  </w:style>
  <w:style w:type="paragraph" w:customStyle="1" w:styleId="53E0350BB21D4B2A9C7E71B13151BEFD">
    <w:name w:val="53E0350BB21D4B2A9C7E71B13151BEFD"/>
  </w:style>
  <w:style w:type="paragraph" w:customStyle="1" w:styleId="3E722CA6895F4772B2A3584D40C0F4C4">
    <w:name w:val="3E722CA6895F4772B2A3584D40C0F4C4"/>
  </w:style>
  <w:style w:type="paragraph" w:customStyle="1" w:styleId="B26200402BB343A4B555D96E48FE6706">
    <w:name w:val="B26200402BB343A4B555D96E48FE6706"/>
  </w:style>
  <w:style w:type="paragraph" w:customStyle="1" w:styleId="C0DF3AD3E4E143AFBE65AB58BFCA4143">
    <w:name w:val="C0DF3AD3E4E143AFBE65AB58BFCA4143"/>
    <w:rsid w:val="00760F18"/>
  </w:style>
  <w:style w:type="paragraph" w:customStyle="1" w:styleId="45BA26FA54144F6393EA9E39598CB438">
    <w:name w:val="45BA26FA54144F6393EA9E39598CB438"/>
    <w:rsid w:val="00760F18"/>
  </w:style>
  <w:style w:type="paragraph" w:customStyle="1" w:styleId="0B7BAD0AB0114F3D94F94716A7B988E2">
    <w:name w:val="0B7BAD0AB0114F3D94F94716A7B988E2"/>
    <w:rsid w:val="00760F18"/>
  </w:style>
  <w:style w:type="paragraph" w:customStyle="1" w:styleId="12C5DB7357A1480AA5477C0179EBA32C">
    <w:name w:val="12C5DB7357A1480AA5477C0179EBA32C"/>
    <w:rsid w:val="00760F18"/>
  </w:style>
  <w:style w:type="paragraph" w:customStyle="1" w:styleId="98C8D5D6DDDD4F1A8A1E90FD8CA4B4EB">
    <w:name w:val="98C8D5D6DDDD4F1A8A1E90FD8CA4B4EB"/>
    <w:rsid w:val="00760F18"/>
  </w:style>
  <w:style w:type="paragraph" w:customStyle="1" w:styleId="1950A8A18FB44E188C9D7AC714E891A8">
    <w:name w:val="1950A8A18FB44E188C9D7AC714E891A8"/>
    <w:rsid w:val="00760F18"/>
  </w:style>
  <w:style w:type="paragraph" w:customStyle="1" w:styleId="AC2707397DF04FEF9028329529A2E7AE">
    <w:name w:val="AC2707397DF04FEF9028329529A2E7AE"/>
    <w:rsid w:val="00760F18"/>
  </w:style>
  <w:style w:type="paragraph" w:customStyle="1" w:styleId="A6BB123478B14A79A3CF2533EAD4DF9D">
    <w:name w:val="A6BB123478B14A79A3CF2533EAD4DF9D"/>
    <w:rsid w:val="00760F18"/>
  </w:style>
  <w:style w:type="paragraph" w:customStyle="1" w:styleId="429F1871D6CA44AFA56FB0702B4D05B8">
    <w:name w:val="429F1871D6CA44AFA56FB0702B4D05B8"/>
    <w:rsid w:val="00760F18"/>
  </w:style>
  <w:style w:type="paragraph" w:customStyle="1" w:styleId="24B6FAEFCFE84482AAE02D7B127A40D3">
    <w:name w:val="24B6FAEFCFE84482AAE02D7B127A40D3"/>
    <w:rsid w:val="00760F18"/>
  </w:style>
  <w:style w:type="paragraph" w:customStyle="1" w:styleId="FDCAF4EF0A9F4BACA5161F5594160E71">
    <w:name w:val="FDCAF4EF0A9F4BACA5161F5594160E71"/>
    <w:rsid w:val="00760F18"/>
  </w:style>
  <w:style w:type="paragraph" w:customStyle="1" w:styleId="B406E7F61EA745F2B2FF7B44E98F61FD">
    <w:name w:val="B406E7F61EA745F2B2FF7B44E98F61FD"/>
    <w:rsid w:val="00760F18"/>
  </w:style>
  <w:style w:type="paragraph" w:customStyle="1" w:styleId="7B2C002522DE40D988C0A8C4542CC9F3">
    <w:name w:val="7B2C002522DE40D988C0A8C4542CC9F3"/>
    <w:rsid w:val="00760F18"/>
  </w:style>
  <w:style w:type="paragraph" w:customStyle="1" w:styleId="EF83792236744B65A66B7364A0FDB69D">
    <w:name w:val="EF83792236744B65A66B7364A0FDB69D"/>
    <w:rsid w:val="00760F18"/>
  </w:style>
  <w:style w:type="paragraph" w:customStyle="1" w:styleId="C9B2E6D66F0A4624AE3A42221D65A431">
    <w:name w:val="C9B2E6D66F0A4624AE3A42221D65A431"/>
    <w:rsid w:val="00760F18"/>
  </w:style>
  <w:style w:type="paragraph" w:customStyle="1" w:styleId="17630FF721F24842A0C5EA93DD965F0D">
    <w:name w:val="17630FF721F24842A0C5EA93DD965F0D"/>
    <w:rsid w:val="00760F18"/>
  </w:style>
  <w:style w:type="paragraph" w:customStyle="1" w:styleId="3ADCD1DB48744E349672A7801DD31B95">
    <w:name w:val="3ADCD1DB48744E349672A7801DD31B95"/>
    <w:rsid w:val="00760F18"/>
  </w:style>
  <w:style w:type="paragraph" w:customStyle="1" w:styleId="CB2DE41FAA6C4BEC9E19C48B5C06F462">
    <w:name w:val="CB2DE41FAA6C4BEC9E19C48B5C06F462"/>
    <w:rsid w:val="00760F18"/>
  </w:style>
  <w:style w:type="paragraph" w:customStyle="1" w:styleId="688C0BE2BF4D47CDA976011C1D942C25">
    <w:name w:val="688C0BE2BF4D47CDA976011C1D942C25"/>
    <w:rsid w:val="00760F18"/>
  </w:style>
  <w:style w:type="paragraph" w:customStyle="1" w:styleId="69A7C93460674134863F98DA91DAF832">
    <w:name w:val="69A7C93460674134863F98DA91DAF832"/>
    <w:rsid w:val="00760F18"/>
  </w:style>
  <w:style w:type="paragraph" w:customStyle="1" w:styleId="CC25CF24D9534AE99D371AD1CFB162E4">
    <w:name w:val="CC25CF24D9534AE99D371AD1CFB162E4"/>
    <w:rsid w:val="00760F18"/>
  </w:style>
  <w:style w:type="paragraph" w:customStyle="1" w:styleId="B0799F3FB211488DA0362A7BAC1F9E82">
    <w:name w:val="B0799F3FB211488DA0362A7BAC1F9E82"/>
    <w:rsid w:val="00760F18"/>
  </w:style>
  <w:style w:type="paragraph" w:customStyle="1" w:styleId="54467AB9C8CF4CA9AD96C1E8EAC27952">
    <w:name w:val="54467AB9C8CF4CA9AD96C1E8EAC27952"/>
    <w:rsid w:val="00760F18"/>
  </w:style>
  <w:style w:type="paragraph" w:customStyle="1" w:styleId="CDC86BD8677A4347978FBD442C83AA6B">
    <w:name w:val="CDC86BD8677A4347978FBD442C83AA6B"/>
    <w:rsid w:val="00760F18"/>
  </w:style>
  <w:style w:type="paragraph" w:customStyle="1" w:styleId="0FB9B00A950F46A2ACBF65558D0498BD">
    <w:name w:val="0FB9B00A950F46A2ACBF65558D0498BD"/>
    <w:rsid w:val="00760F18"/>
  </w:style>
  <w:style w:type="paragraph" w:customStyle="1" w:styleId="A66CEFD91E12468799F36E6FF5EB3C9A">
    <w:name w:val="A66CEFD91E12468799F36E6FF5EB3C9A"/>
    <w:rsid w:val="00760F18"/>
  </w:style>
  <w:style w:type="paragraph" w:customStyle="1" w:styleId="4C67A9E31C8A4146B67453493E37AC81">
    <w:name w:val="4C67A9E31C8A4146B67453493E37AC81"/>
    <w:rsid w:val="00760F18"/>
  </w:style>
  <w:style w:type="paragraph" w:customStyle="1" w:styleId="42AB77A904B44C8DAB90E934B086A71D">
    <w:name w:val="42AB77A904B44C8DAB90E934B086A71D"/>
    <w:rsid w:val="00760F18"/>
  </w:style>
  <w:style w:type="paragraph" w:customStyle="1" w:styleId="DCF5F675AF6C4766BA5B90C7310308EF">
    <w:name w:val="DCF5F675AF6C4766BA5B90C7310308EF"/>
    <w:rsid w:val="00760F18"/>
  </w:style>
  <w:style w:type="paragraph" w:customStyle="1" w:styleId="D5599B6BF6734D8AA4EC7B06271B57F5">
    <w:name w:val="D5599B6BF6734D8AA4EC7B06271B57F5"/>
    <w:rsid w:val="00760F18"/>
  </w:style>
  <w:style w:type="paragraph" w:customStyle="1" w:styleId="EE4C3A0974564BA7A9606902359FA8FD">
    <w:name w:val="EE4C3A0974564BA7A9606902359FA8FD"/>
    <w:rsid w:val="00760F18"/>
  </w:style>
  <w:style w:type="paragraph" w:customStyle="1" w:styleId="25CEC027F4F445938B3E8D50162FCC0D">
    <w:name w:val="25CEC027F4F445938B3E8D50162FCC0D"/>
    <w:rsid w:val="00760F18"/>
  </w:style>
  <w:style w:type="paragraph" w:customStyle="1" w:styleId="050FDF9AD1494421B40DA2992C52D223">
    <w:name w:val="050FDF9AD1494421B40DA2992C52D223"/>
    <w:rsid w:val="00760F18"/>
  </w:style>
  <w:style w:type="paragraph" w:customStyle="1" w:styleId="F894AEBF6AD84CEFB0FCC6C65A107362">
    <w:name w:val="F894AEBF6AD84CEFB0FCC6C65A107362"/>
    <w:rsid w:val="00760F18"/>
  </w:style>
  <w:style w:type="paragraph" w:customStyle="1" w:styleId="5148DE6FBF234C66A1C23C1AC8BF92F6">
    <w:name w:val="5148DE6FBF234C66A1C23C1AC8BF92F6"/>
    <w:rsid w:val="00760F18"/>
  </w:style>
  <w:style w:type="paragraph" w:customStyle="1" w:styleId="10AE6B0A38A3493B94305F58E8483495">
    <w:name w:val="10AE6B0A38A3493B94305F58E8483495"/>
    <w:rsid w:val="00760F18"/>
  </w:style>
  <w:style w:type="paragraph" w:customStyle="1" w:styleId="111AF74092AC4C378015EDA951037937">
    <w:name w:val="111AF74092AC4C378015EDA951037937"/>
    <w:rsid w:val="00760F18"/>
  </w:style>
  <w:style w:type="paragraph" w:customStyle="1" w:styleId="D1E7D59E209A4A69A1ADE496AAD46177">
    <w:name w:val="D1E7D59E209A4A69A1ADE496AAD46177"/>
    <w:rsid w:val="00760F18"/>
  </w:style>
  <w:style w:type="paragraph" w:customStyle="1" w:styleId="70E9E0B12825455B85EA469F82081690">
    <w:name w:val="70E9E0B12825455B85EA469F82081690"/>
    <w:rsid w:val="00760F18"/>
  </w:style>
  <w:style w:type="paragraph" w:customStyle="1" w:styleId="A40FE7EFB5944859A9D656750F5DEC85">
    <w:name w:val="A40FE7EFB5944859A9D656750F5DEC85"/>
    <w:rsid w:val="00760F18"/>
  </w:style>
  <w:style w:type="paragraph" w:customStyle="1" w:styleId="9F73B1BA8A484FBA86AB88AFCC1D740A">
    <w:name w:val="9F73B1BA8A484FBA86AB88AFCC1D740A"/>
    <w:rsid w:val="00760F18"/>
  </w:style>
  <w:style w:type="paragraph" w:customStyle="1" w:styleId="D9F85C5D84C340AA87248C160BA246BD">
    <w:name w:val="D9F85C5D84C340AA87248C160BA246BD"/>
    <w:rsid w:val="00760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6553D-176C-45C9-A4C2-E19FEDA718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bloc de couleur.dotx</Template>
  <TotalTime>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2020-06-15T11:12:00Z</dcterms:created>
  <dcterms:modified xsi:type="dcterms:W3CDTF">2020-06-15T14:17:00Z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